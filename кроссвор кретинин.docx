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D6DA" w14:textId="70BBECD7" w:rsidR="00000000" w:rsidRDefault="00ED3881">
      <w:pPr>
        <w:pStyle w:val="a3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000000" w14:paraId="24ECED3B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3E7354A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98303B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231C7F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AD2063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644FC2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F8ABA1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811CE3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E21B16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D9ED17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0D7C74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1040BD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346066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071519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65437C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7ED3F1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39A0EC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834BAD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9F06A79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330" w:type="dxa"/>
            <w:vAlign w:val="center"/>
            <w:hideMark/>
          </w:tcPr>
          <w:p w14:paraId="77318FC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65ADB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EC733F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B2100F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C2FD29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1AE94D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18FE4F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850167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37BF18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4354F1FF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3055C49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5633AE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AD89C2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2EB0F8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EC0ABC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08BC2E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CC19D5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ABE08F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76BD1D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E5CF4B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F25471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424BD5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08125E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597BA4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8D2FC5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12712F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31019AE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BB5CA4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81EDE9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34F1A6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CB5CF4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5DE483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B8522E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D989EF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316E8E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0F1E64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B1BC4A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05EE43AD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2CD4929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20955B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B2B498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6B0319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06AF8D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2DA517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C73FC8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8AB86A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759D408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330" w:type="dxa"/>
            <w:vAlign w:val="center"/>
            <w:hideMark/>
          </w:tcPr>
          <w:p w14:paraId="5C280ED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7CF644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A475E9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F03F24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571CB6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995312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8C170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85C9AF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3B3039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59DF20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75BC50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6A24B0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B2508D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6D0C3B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1F0683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EDAFD0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22A5A9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DE283F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0EB0205B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20A6F14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F82274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F2A82E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CEC87C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92279A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AA1954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3E93CB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5CBADB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1D4593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A705A7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34C6BB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5CE14F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E062EE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E41499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9B1671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5CCEEF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1F76A9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BC20BC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E4AF68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CDFC6E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FDF229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E3E4F3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77308D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326071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4EB4DB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211DE3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287CC2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33124D1D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15D6064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EBB5C4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4D0207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F7ADED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7C45F0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37EB03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E3A0C0F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3ED879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A76C9F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A30337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632875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B7ECFC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AF6B1F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516C11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4FAD0E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52CC1D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11587D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207F23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5E3A53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945D24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6A2001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FEA083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04AC12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EE01F4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71DA0A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6A995D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2E62B2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012C9FB5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6025121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9351F2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5F8161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974802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564D4B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841896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54150A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5BF991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25FF3D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619A69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119C16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41C991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82A65B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D8E081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CD7FFB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579E84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0D0825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A255DA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686E14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F7C51C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F593C7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D719C0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A7BFA5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13E780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4904BE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EBD048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463BBE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6A3A2036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27F78FDD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F56D21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0C6F2F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B64DDA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7973DC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02A08C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79ED1E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2E7FD3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8EAD0F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35FA2B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6F1500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297A2F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E548F3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D06F98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F9F00D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1F0015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F6F1F5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5135A0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271823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79CDF8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8391C3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1FB097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6A81F7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ACCA36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7A65C4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42DB9F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94369A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32A8D9E7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52F295F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F6F7F6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377F42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DF470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FB59C5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53C38B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25855F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1E5BE6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5C5D2E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137D65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626577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7F743B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3EE42C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68406E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209EAD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1831DE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E1F4B6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19BE35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46D65C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3E7157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3064C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297169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94B433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75ED8C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CAEC91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8657B2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832746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52FC0894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12BC532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DCDD52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C7733E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40EECA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B98897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5DDB3A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541F45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E46C1E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B8AC6F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600B79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4901A5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74F201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18F242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B6B4B6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E37A63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7EFC3D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438529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FC4412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703F25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D74116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8CB64B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DE2CBD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0B1F1E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59946B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43BA01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E7A93F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F8A2D6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284CDC9B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29E1F8E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D164EF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BDF670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47FDAC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7F89AF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75F03E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325718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E816C9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62F8BD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914666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EA8AF0C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330" w:type="dxa"/>
            <w:vAlign w:val="center"/>
            <w:hideMark/>
          </w:tcPr>
          <w:p w14:paraId="785012F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2F52D2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2D228AF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330" w:type="dxa"/>
            <w:vAlign w:val="center"/>
            <w:hideMark/>
          </w:tcPr>
          <w:p w14:paraId="536F6A2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449782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19329F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5BCB7D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3E4F91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23590B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BFEC6A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818CC2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A5C4D2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207D2D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130528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5D9F4E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59460A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59DAA943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27B7FC6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85AC9F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E020A2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F4D423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1F1A74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EAAEED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E9A643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404245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DF40A6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641077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7C80A1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038E8F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24EB4F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081EC2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34E979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91B92B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1D85C2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454570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29B81F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2D6743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836443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4E4D09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92246E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307124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154885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2FEDF4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6C760D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13237AFC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349C601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E1FD3C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60D8A8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088779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E61DE0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B8FDFD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98B8D48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9B7C9E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AC8F54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A76D9F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C94E0E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683CCC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9542BF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D2665C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51ABFE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E42026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563D7D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25BBDC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48B518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FC2AB2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A2C3F6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E89E6A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636FE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0C826A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980216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38D1CA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790A55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1D3A59BC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5331C58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772A2E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E15FB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8221F3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0134C4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F612EF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E53429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B2DC58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5FF10B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530824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102190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886454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21DAA8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724248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09967C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82FA50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6DB901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0333D7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8CA9F4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04E445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5A0584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3678F1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6E9ED8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74B25E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8F99CB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AFD8F6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C73B02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0CF20880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62913B4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89C765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57526D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A5F351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1853F7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FDFF52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DCD5D0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A765FF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A4C1D5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50F26B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14D219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70E289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53741E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3E8251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BE3CBF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D143F5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CCF7FA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F61957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DAFE7F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0630B1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2ADE7D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4A5206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DD96A8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8D7DB8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C0EF11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443C7D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75542D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154FDDB2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3C3CDA8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59890E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8FC1E0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B17BA4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852B65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82A4BC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9A9C3C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0C92CE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0CD1BF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7B6E8C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F0E46B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1BC65C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3984D3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4D7285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D33B15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327AD6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434FF6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035B20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6FAD00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F0BFD4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9FF84E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A994C5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612333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344AD9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CC51C9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0E62A9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8FDA28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00340E0C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33F8BD4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882D8F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ECA32B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E08EFD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7E62F6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4B6290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51203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24D2DE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5E5D30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CDE6A0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B971D6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F5010D3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DA233A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2A4BF6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54F803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5F5FDB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9124EF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E6CF1A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47FD19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699393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F33FFB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8E6E7E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D5C490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869D0B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E796B4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15585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4EBAC0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28093F51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680B92F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F12C95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EC2867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7AC583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9C22F6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9A10CB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2706AF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DC56EC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A38E18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331BCB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621477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5BF86A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F9DC07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1EE2CA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933500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0918B6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A9D17F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7ACADF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69A39F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5AE87C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39BCF5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B6DDB4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0810B5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19C70A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999A58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6703E1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B0A5FC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43C8C54D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05CEE11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C9E00F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497631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EC02F2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DDE034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93063E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07670A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ACCDD1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04A58B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F3AB93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ADFCD5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6D661F2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9784FB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797E2C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8E47D7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0AEBB8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A5E621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1E62A6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5F4A83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5E67C8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6434CF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EED3D8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E5D758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272729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BA2EDB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48542E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764096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</w:tbl>
    <w:p w14:paraId="0845E681" w14:textId="77777777" w:rsidR="00000000" w:rsidRDefault="00ED3881">
      <w:pPr>
        <w:pStyle w:val="a3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000000" w14:paraId="4C6BC632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7CA899E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B26531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84DAD1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6F5ECD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38C221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2049D5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6156D2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F0A04E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E6AFC8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967262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53089B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21F93C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07648B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4D13AA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9C3D0C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82DB11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BEFCC2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9778CF9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330" w:type="dxa"/>
            <w:vAlign w:val="center"/>
            <w:hideMark/>
          </w:tcPr>
          <w:p w14:paraId="4A67E4A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EBBBD5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35BE1A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6EC100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9304A1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C96405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B30605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9EBDB2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843CF1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666FA916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5D9F522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41F111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6DF42F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E18227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EEF267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7A2969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377FB0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CE5B25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2F70D3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AC3DD5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7100A7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D6E040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09DF62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6F9466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40ED08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761E51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19D8EED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480D42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п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D5846B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E9CEE2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569E57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A94CF6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9E5510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D622C4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A492BC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42173E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267E2A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ь</w:t>
            </w:r>
          </w:p>
        </w:tc>
      </w:tr>
      <w:tr w:rsidR="00000000" w14:paraId="6D568B57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64B6B19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FC7133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33820E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B524F0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FAE799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7C4D1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2A6F32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9CBF48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0714141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330" w:type="dxa"/>
            <w:vAlign w:val="center"/>
            <w:hideMark/>
          </w:tcPr>
          <w:p w14:paraId="63E11C6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E0B615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5A1990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7950C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01CBFF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9FCCF6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2AE75F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9F1729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EC67C4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14:paraId="1F9A6CB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2494F8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17C6D2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D73F76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4E684B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A7EC5C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C759CC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70CA7C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B8D788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29E21752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2C2C8BC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FC39C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E4135E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6BD91A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1893FA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95BEC4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683DD8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BD70C7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4060B7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vAlign w:val="center"/>
            <w:hideMark/>
          </w:tcPr>
          <w:p w14:paraId="76F1E29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88D997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B45141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4218AF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5DD8EF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FC31E2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B69B33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10DEDA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E61CB1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в</w:t>
            </w:r>
          </w:p>
        </w:tc>
        <w:tc>
          <w:tcPr>
            <w:tcW w:w="330" w:type="dxa"/>
            <w:vAlign w:val="center"/>
            <w:hideMark/>
          </w:tcPr>
          <w:p w14:paraId="78B94BD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79FFF3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00F38D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304C28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8A6E1B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52E50A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CD8ACF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F71916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2E4AD8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19DCEC3A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61A5614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090EAD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28EB12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72EAD4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4B9AE7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267F8B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9BDF96C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81675C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п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0B05EE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936A6E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0AEC37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B8D7F5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ж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E5A7DD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д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09AE0D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0B0B7B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ю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6844A3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щ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C1ED18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559FE5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vAlign w:val="center"/>
            <w:hideMark/>
          </w:tcPr>
          <w:p w14:paraId="687E391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D606AF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6F4502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5B3105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1872B0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98A9FA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61CC4E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8B9D07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B7E5DA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3B2CADAB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4B5F24E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C17250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EF4747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246A1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707006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2A70F3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DFE7EE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7563A6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20C6CB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vAlign w:val="center"/>
            <w:hideMark/>
          </w:tcPr>
          <w:p w14:paraId="11B4AC9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B4EB29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52717F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7D00E6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3C5D9B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83D256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CD0D2E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237FD1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8F59AB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д</w:t>
            </w:r>
          </w:p>
        </w:tc>
        <w:tc>
          <w:tcPr>
            <w:tcW w:w="330" w:type="dxa"/>
            <w:vAlign w:val="center"/>
            <w:hideMark/>
          </w:tcPr>
          <w:p w14:paraId="713D819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FA1B4F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9A8D85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D7FCB8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AAF0E8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8CCEB6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8703F5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539B8E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278464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6DD91AA2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3C0F427A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076157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D234E1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E771DC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б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ABEEE5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9CAEB5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ю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8B2E04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д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1534A8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35E059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90A2E3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69B566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04DD11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ь</w:t>
            </w:r>
          </w:p>
        </w:tc>
        <w:tc>
          <w:tcPr>
            <w:tcW w:w="330" w:type="dxa"/>
            <w:vAlign w:val="center"/>
            <w:hideMark/>
          </w:tcPr>
          <w:p w14:paraId="045BDB0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2EEED7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319D2F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0BF1F8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F2A4B8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4A1263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vAlign w:val="center"/>
            <w:hideMark/>
          </w:tcPr>
          <w:p w14:paraId="4543973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D0D22A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BF6217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C6E23F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867EB1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5B1C7B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047777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0BF151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D987BF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0B67381F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3CDF998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910F65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AC7CAA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DB5B74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F45772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6FA361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7F9FF7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CCAAD1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65FD11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14:paraId="54E4D82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A458C5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924B6B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082B2F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119A7A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0422C7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5B0361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4188D1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CE978A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vAlign w:val="center"/>
            <w:hideMark/>
          </w:tcPr>
          <w:p w14:paraId="53C7966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AE2F77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03C739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A2B15C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1EFA71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1EB27B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55EFD4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82690C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A8D579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4D6DA50F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11E0AA1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2E93FD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94309F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E3753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015C43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E15FD2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C9E76D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6423F9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68E7F1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я</w:t>
            </w:r>
          </w:p>
        </w:tc>
        <w:tc>
          <w:tcPr>
            <w:tcW w:w="330" w:type="dxa"/>
            <w:vAlign w:val="center"/>
            <w:hideMark/>
          </w:tcPr>
          <w:p w14:paraId="43AF4DA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74302D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0D1DA8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DB8A19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F1BFB1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F7B938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2D70EB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F5C3B3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058009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ч</w:t>
            </w:r>
          </w:p>
        </w:tc>
        <w:tc>
          <w:tcPr>
            <w:tcW w:w="330" w:type="dxa"/>
            <w:vAlign w:val="center"/>
            <w:hideMark/>
          </w:tcPr>
          <w:p w14:paraId="7B1CBF9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8EE9FA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56FB27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91F6A0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533A21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8DDA5C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A2D3B8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4507B8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EA00F0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204014F1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026213A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798DA6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DFEF75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9627F6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2BDC09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49109F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B396E3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547003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FE0009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vAlign w:val="center"/>
            <w:hideMark/>
          </w:tcPr>
          <w:p w14:paraId="6F838D0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4C710A7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330" w:type="dxa"/>
            <w:vAlign w:val="center"/>
            <w:hideMark/>
          </w:tcPr>
          <w:p w14:paraId="03D6A3E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C5B52A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67D9F50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330" w:type="dxa"/>
            <w:vAlign w:val="center"/>
            <w:hideMark/>
          </w:tcPr>
          <w:p w14:paraId="0C559C1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B5160D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BFCED1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11FCAF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vAlign w:val="center"/>
            <w:hideMark/>
          </w:tcPr>
          <w:p w14:paraId="3BBB4AF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38A82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7978FB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C72795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EA5C81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8FABB4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5EF7C3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F7D39A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2187B5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7ADDF525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557029B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AFCDB8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17E643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8D694B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B137C4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592B2A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7DCF0B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20B3E8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46979D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vAlign w:val="center"/>
            <w:hideMark/>
          </w:tcPr>
          <w:p w14:paraId="5D72D4B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9574B2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30" w:type="dxa"/>
            <w:vAlign w:val="center"/>
            <w:hideMark/>
          </w:tcPr>
          <w:p w14:paraId="44EA400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9A71CD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B0B3FB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vAlign w:val="center"/>
            <w:hideMark/>
          </w:tcPr>
          <w:p w14:paraId="099781B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457C1C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5B13AD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B2B449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vAlign w:val="center"/>
            <w:hideMark/>
          </w:tcPr>
          <w:p w14:paraId="45F4143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FB7C85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88E577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7BEA5E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7F087A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1911CF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710D68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C036FE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AE9EAB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2A9821C8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3012931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3A19C9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A003DE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6533E2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2842E6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3F5870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D49EE63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84B137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д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335E13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50CFA6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DEF26F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AB5F07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0D734A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B0B338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7C45B2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2E96E9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30" w:type="dxa"/>
            <w:vAlign w:val="center"/>
            <w:hideMark/>
          </w:tcPr>
          <w:p w14:paraId="404449A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6CA91B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30" w:type="dxa"/>
            <w:vAlign w:val="center"/>
            <w:hideMark/>
          </w:tcPr>
          <w:p w14:paraId="7444F19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3F5457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759ED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25BB76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398030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9B9BD4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59EFF1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FAC2AC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AF315C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3B5F5DBF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2954B40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18A1C4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A6B6CB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63686A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4D90DF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5F966E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BEE02F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4F47D0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26DFB7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055EB3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B2D59A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vAlign w:val="center"/>
            <w:hideMark/>
          </w:tcPr>
          <w:p w14:paraId="35D5FA4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CEEFA4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704BED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vAlign w:val="center"/>
            <w:hideMark/>
          </w:tcPr>
          <w:p w14:paraId="7C198BA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B1062A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EA6B0B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BD6079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vAlign w:val="center"/>
            <w:hideMark/>
          </w:tcPr>
          <w:p w14:paraId="7CED0A2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CABA17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F5EDCC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5478F4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54FCB3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132E61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8B1477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4103F0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E4FEDB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2686DB53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549C412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97D3E8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4D593F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09973E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9FFEEE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A7C340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9E41DB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F560D3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346C9B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DB5EC5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738A48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vAlign w:val="center"/>
            <w:hideMark/>
          </w:tcPr>
          <w:p w14:paraId="230D214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9C307F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A14B69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30" w:type="dxa"/>
            <w:vAlign w:val="center"/>
            <w:hideMark/>
          </w:tcPr>
          <w:p w14:paraId="67AE8DD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E850F2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1A444E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5F35E8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vAlign w:val="center"/>
            <w:hideMark/>
          </w:tcPr>
          <w:p w14:paraId="747E455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B382FA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5898B2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8AC8E2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ED5EAA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F97A78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8032CA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CD5D71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2A8886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10A13106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1E98C03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511E4C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A81887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65E357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735310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EA5BDF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7768FD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A7816E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C13447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A35FA3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3CE102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34DF2F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06EEF4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ADE792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vAlign w:val="center"/>
            <w:hideMark/>
          </w:tcPr>
          <w:p w14:paraId="63DB598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107B53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FBFD8E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DF0A1D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37D3DA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6B2D7E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611A78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E542A5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DE894E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EA5718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C02364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BE9AFB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F05E7F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40DA6CFD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12E2666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2806D1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3E5F11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75F8C4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7952FB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15595D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B614E4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F044A4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2A2CC9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A8F1F7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FB7AA1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4054796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99842C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146746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6EB8DE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5AF702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у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66F03A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BEB017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1A3309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у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C8C7B0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457C74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683E60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ы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D1D479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vAlign w:val="center"/>
            <w:hideMark/>
          </w:tcPr>
          <w:p w14:paraId="5750D8B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396519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8C53D1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1C655E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45D35CC2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1693F93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5CD25A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A2B1E2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32FF8B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265295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DEFFCE4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AC5B48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DACA3F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31C4381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E568BF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945913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CE02A0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EB8C92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2098DA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14:paraId="438BE0C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83B63C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97085B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CC699F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A0C91E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F47608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04E172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EDBB272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D59B9E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63E6BF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3C1161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17A042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0FEB0D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000000" w14:paraId="338F3679" w14:textId="77777777">
        <w:trPr>
          <w:trHeight w:val="330"/>
        </w:trPr>
        <w:tc>
          <w:tcPr>
            <w:tcW w:w="330" w:type="dxa"/>
            <w:vAlign w:val="center"/>
            <w:hideMark/>
          </w:tcPr>
          <w:p w14:paraId="589A55D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3DC1CD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E4AD74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8322FC3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85F2BA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61B4B8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02DAFE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C1B80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9BE14E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C3591E8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E2B219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7B53D94" w14:textId="77777777" w:rsidR="00000000" w:rsidRDefault="00ED388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F0843C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п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B1D5AD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0340996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7607A8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B49B8B5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63FB08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464DEEC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CC8EB6F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п</w:t>
            </w:r>
          </w:p>
        </w:tc>
        <w:tc>
          <w:tcPr>
            <w:tcW w:w="330" w:type="dxa"/>
            <w:vAlign w:val="center"/>
            <w:hideMark/>
          </w:tcPr>
          <w:p w14:paraId="22FCEA27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BAF9210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9835CFB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F92FBF9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4D963CA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2D5F82D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59EAE3E" w14:textId="77777777" w:rsidR="00000000" w:rsidRDefault="00ED388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</w:tbl>
    <w:p w14:paraId="18299168" w14:textId="7479F80D" w:rsidR="00000000" w:rsidRDefault="00ED3881">
      <w:pPr>
        <w:rPr>
          <w:rFonts w:eastAsia="Times New Roman"/>
        </w:rPr>
      </w:pPr>
    </w:p>
    <w:p w14:paraId="062E05FC" w14:textId="2EA84062" w:rsidR="008C26EB" w:rsidRDefault="008C26EB">
      <w:pPr>
        <w:rPr>
          <w:rFonts w:eastAsia="Times New Roman"/>
        </w:rPr>
      </w:pPr>
    </w:p>
    <w:p w14:paraId="07BAAD0C" w14:textId="1D1AA5C1" w:rsidR="008C26EB" w:rsidRDefault="0076705F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lastRenderedPageBreak/>
        <w:t>Вопросы к кроссворду</w:t>
      </w:r>
      <w:r>
        <w:rPr>
          <w:rFonts w:eastAsia="Times New Roman"/>
          <w:sz w:val="28"/>
          <w:szCs w:val="28"/>
          <w:lang w:val="en-US"/>
        </w:rPr>
        <w:t>:</w:t>
      </w:r>
    </w:p>
    <w:p w14:paraId="2255947D" w14:textId="747365D6" w:rsidR="0076705F" w:rsidRDefault="0076705F" w:rsidP="0076705F">
      <w:pPr>
        <w:pStyle w:val="a6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 называется паттерн</w:t>
      </w:r>
      <w:r w:rsidRPr="0076705F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позволяющий дополнительно подключать к объекту дополнительную функциональность?</w:t>
      </w:r>
    </w:p>
    <w:p w14:paraId="0A16C39F" w14:textId="1218CFF2" w:rsidR="0076705F" w:rsidRDefault="0076705F" w:rsidP="0076705F">
      <w:pPr>
        <w:pStyle w:val="a6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 называется паттерн</w:t>
      </w:r>
      <w:r w:rsidRPr="0076705F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название которого схоже с единичным повторением цикла (либо повторением какого-либо действия)?</w:t>
      </w:r>
    </w:p>
    <w:p w14:paraId="52D33EB0" w14:textId="5CEE2E49" w:rsidR="0076705F" w:rsidRDefault="0076705F" w:rsidP="0076705F">
      <w:pPr>
        <w:pStyle w:val="a6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 называется паттерн</w:t>
      </w:r>
      <w:r w:rsidRPr="0076705F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который позволяет отделить абстракцию от реализации и изменять их отдельно друг от друга?</w:t>
      </w:r>
    </w:p>
    <w:p w14:paraId="38728947" w14:textId="08FD533A" w:rsidR="0076705F" w:rsidRDefault="0076705F" w:rsidP="0076705F">
      <w:pPr>
        <w:pStyle w:val="a6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Паттерн</w:t>
      </w:r>
      <w:r w:rsidRPr="0076705F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позволяющий объекту изменять своё поведение в зависимости от его состояния.</w:t>
      </w:r>
    </w:p>
    <w:p w14:paraId="796E8087" w14:textId="047445D6" w:rsidR="0076705F" w:rsidRDefault="0076705F" w:rsidP="0076705F">
      <w:pPr>
        <w:pStyle w:val="a6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 называется паттерн</w:t>
      </w:r>
      <w:r w:rsidRPr="0076705F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использующий отношение «один ко многим»?</w:t>
      </w:r>
    </w:p>
    <w:p w14:paraId="7BA7D9BC" w14:textId="6EE4B80E" w:rsidR="0076705F" w:rsidRDefault="0076705F" w:rsidP="0076705F">
      <w:pPr>
        <w:pStyle w:val="a6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Паттерны</w:t>
      </w:r>
      <w:r w:rsidRPr="00ED3881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 xml:space="preserve">рассматривающие </w:t>
      </w:r>
      <w:r w:rsidR="00ED3881">
        <w:rPr>
          <w:rFonts w:eastAsia="Times New Roman"/>
          <w:sz w:val="28"/>
          <w:szCs w:val="28"/>
        </w:rPr>
        <w:t>процесс инстанцирования(создания)</w:t>
      </w:r>
    </w:p>
    <w:p w14:paraId="24E803F2" w14:textId="2272F4E1" w:rsidR="00ED3881" w:rsidRDefault="00ED3881" w:rsidP="00ED3881">
      <w:pPr>
        <w:pStyle w:val="a6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Паттерны</w:t>
      </w:r>
      <w:r w:rsidRPr="00ED3881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которые рассматривают образование более сложных классов и объектов</w:t>
      </w:r>
    </w:p>
    <w:p w14:paraId="6F7306EC" w14:textId="4A262938" w:rsidR="00ED3881" w:rsidRPr="00ED3881" w:rsidRDefault="00ED3881" w:rsidP="00ED3881">
      <w:pPr>
        <w:pStyle w:val="a6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 называется группа паттернов</w:t>
      </w:r>
      <w:r w:rsidRPr="00ED3881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определяющие алгоритмы и взаимодействие между классами и объектами?</w:t>
      </w:r>
    </w:p>
    <w:p w14:paraId="2ADD723D" w14:textId="77777777" w:rsidR="00ED3881" w:rsidRDefault="00ED3881" w:rsidP="00ED3881">
      <w:pPr>
        <w:pStyle w:val="a6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Назовите паттерн</w:t>
      </w:r>
      <w:r w:rsidRPr="00ED3881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который позволяет определить операцию для объектов других классов без изменения самих классов.</w:t>
      </w:r>
    </w:p>
    <w:p w14:paraId="064665AB" w14:textId="4494CEA1" w:rsidR="00ED3881" w:rsidRPr="00ED3881" w:rsidRDefault="00ED3881" w:rsidP="00ED3881">
      <w:pPr>
        <w:pStyle w:val="a6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Паттерн</w:t>
      </w:r>
      <w:r w:rsidRPr="00ED3881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который по сути своей используется как клонирование.</w:t>
      </w:r>
    </w:p>
    <w:sectPr w:rsidR="00ED3881" w:rsidRPr="00ED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E7AFF"/>
    <w:multiLevelType w:val="hybridMultilevel"/>
    <w:tmpl w:val="6A2C8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EB"/>
    <w:rsid w:val="0076705F"/>
    <w:rsid w:val="008C26EB"/>
    <w:rsid w:val="00ED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6F964C"/>
  <w15:chartTrackingRefBased/>
  <w15:docId w15:val="{343CD95F-FD84-49B6-B382-16BEC672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767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biouroki.ru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biouroki.ru</dc:title>
  <dc:subject/>
  <dc:creator>biouroki.ru</dc:creator>
  <cp:keywords/>
  <dc:description/>
  <cp:lastModifiedBy>Mar51k Qwops</cp:lastModifiedBy>
  <cp:revision>4</cp:revision>
  <dcterms:created xsi:type="dcterms:W3CDTF">2024-09-15T05:54:00Z</dcterms:created>
  <dcterms:modified xsi:type="dcterms:W3CDTF">2024-09-15T06:10:00Z</dcterms:modified>
</cp:coreProperties>
</file>